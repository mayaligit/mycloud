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Springcloud出现的bug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1.jar包的问题：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68595" cy="1064895"/>
                  <wp:effectExtent l="0" t="0" r="8255" b="1905"/>
                  <wp:docPr id="1" name="图片 1" descr="b816b157ec9780f027c3c51925c2a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816b157ec9780f027c3c51925c2a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可以参考: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"https://blog.csdn.net/jamesjxin/article/details/46606307"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https://blog.csdn.net/jamesjxin/article/details/46606307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2.开启多个服务方：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为了测试负载均衡，我们通过命令行的方式启动两个service-user：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首先用maven install将service-user打包成jar包；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进入service-user的target文件夹下；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打开cmd，输入java -jar owl-bookstore-service-user-1.0-SNAPSHOT.jar --server.port=7001；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再打开一个cmd，输入打开cmd，输入java -jar owl-bookstore-service-user-1.0-SNAPSHOT.jar --server.port=7002；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compute-service-0.0.1-SNAPSHOT.jar --server.port=7001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compute-service-0.0.1-SNAPSHOT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但还没有解决问题 打成jar的文件不能进行cmd里面的操作。问题待解决。。。。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config-server的配置 需要git路径和config文件的创建，现在没有创建的情况下启动报错。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"C:\Program Files\Java\jdk1.8.0_171\bin\java.exe" -XX:TieredStopAtLevel=1 -noverify -Dspring.output.ansi.enabled=always -Dcom.sun.management.jmxremote -Dcom.sun.management.jmxremote.port=52351 -Dcom.sun.management.jmxremote.authenticate=false -Dcom.sun.management.jmxremote.ssl=false -Djava.rmi.server.hostname=localhost -Dspring.liveBeansView.mbeanDomain -Dspring.application.admin.enabled=true "-javaagent:D:\Program Files\JetBrains\IntelliJ IDEA 2018.1.1\lib\idea_rt.jar=52352:D:\Program Files\JetBrains\IntelliJ IDEA 2018.1.1\bin" -Dfile.encoding=UTF-8 -classpath "C:\Program Files\Java\jdk1.8.0_171\jre\lib\charsets.jar;C:\Program Files\Java\jdk1.8.0_171\jre\lib\deploy.jar;C:\Program Files\Java\jdk1.8.0_171\jre\lib\ext\access-bridge-64.jar;C:\Program Files\Java\jdk1.8.0_171\jre\lib\ext\cldrdata.jar;C:\Program Files\Java\jdk1.8.0_171\jre\lib\ext\dnsns.jar;C:\Program Files\Java\jdk1.8.0_171\jre\lib\ext\jaccess.jar;C:\Program Files\Java\jdk1.8.0_171\jre\lib\ext\jfxrt.jar;C:\Program Files\Java\jdk1.8.0_171\jre\lib\ext\localedata.jar;C:\Program Files\Java\jdk1.8.0_171\jre\lib\ext\nashorn.jar;C:\Program Files\Java\jdk1.8.0_171\jre\lib\ext\sunec.jar;C:\Program Files\Java\jdk1.8.0_171\jre\lib\ext\sunjce_provider.jar;C:\Program Files\Java\jdk1.8.0_171\jre\lib\ext\sunmscapi.jar;C:\Program Files\Java\jdk1.8.0_171\jre\lib\ext\sunpkcs11.jar;C:\Program Files\Java\jdk1.8.0_171\jre\lib\ext\zipfs.jar;C:\Program Files\Java\jdk1.8.0_171\jre\lib\javaws.jar;C:\Program Files\Java\jdk1.8.0_171\jre\lib\jce.jar;C:\Program Files\Java\jdk1.8.0_171\jre\lib\jfr.jar;C:\Program Files\Java\jdk1.8.0_171\jre\lib\jfxswt.jar;C:\Program Files\Java\jdk1.8.0_171\jre\lib\jsse.jar;C:\Program Files\Java\jdk1.8.0_171\jre\lib\management-agent.jar;C:\Program Files\Java\jdk1.8.0_171\jre\lib\plugin.jar;C:\Program Files\Java\jdk1.8.0_171\jre\lib\resources.jar;C:\Program Files\Java\jdk1.8.0_171\jre\lib\rt.jar;F:\springcloud-demo\config-server\target\classes;C:\Users\Administrator\.m2\repository\org\springframework\spring-core\4.2.6.RELEASE\spring-core-4.2.6.RELEASE.jar;C:\Users\Administrator\.m2\repository\org\springframework\cloud\spring-cloud-config-server\1.1.0.RELEASE\spring-cloud-config-server-1.1.0.RELEASE.jar;C:\Users\Administrator\.m2\repository\org\springframework\cloud\spring-cloud-config-client\1.1.0.RELEASE\spring-cloud-config-client-1.1.0.RELEASE.jar;C:\Users\Administrator\.m2\repository\org\springframework\boot\spring-boot-autoconfigure\1.3.5.RELEASE\spring-boot-autoconfigure-1.3.5.RELEASE.jar;C:\Users\Administrator\.m2\repository\org\springframework\boot\spring-boot\1.3.5.RELEASE\spring-boot-1.3.5.RELEASE.jar;C:\Users\Administrator\.m2\repository\org\springframework\cloud\spring-cloud-commons\1.1.0.RELEASE\spring-cloud-commons-1.1.0.RELEASE.jar;C:\Users\Administrator\.m2\repository\org\springframework\cloud\spring-cloud-context\1.1.0.RELEASE\spring-cloud-context-1.1.0.RELEASE.jar;C:\Users\Administrator\.m2\repository\org\springframework\spring-web\4.2.6.RELEASE\spring-web-4.2.6.RELEASE.jar;C:\Users\Administrator\.m2\repository\org\springframework\spring-aop\4.2.6.RELEASE\spring-aop-4.2.6.RELEASE.jar;C:\Users\Administrator\.m2\repository\aopalliance\aopalliance\1.0\aopalliance-1.0.jar;C:\Users\Administrator\.m2\repository\org\springframework\spring-beans\4.2.6.RELEASE\spring-beans-4.2.6.RELEASE.jar;C:\Users\Administrator\.m2\repository\org\springframework\spring-context\4.2.6.RELEASE\spring-context-4.2.6.RELEASE.jar;C:\Users\Administrator\.m2\repository\com\fasterxml\jackson\core\jackson-annotations\2.6.6\jackson-annotations-2.6.6.jar;C:\Users\Administrator\.m2\repository\com\fasterxml\jackson\core\jackson-databind\2.6.6\jackson-databind-2.6.6.jar;C:\Users\Administrator\.m2\repository\com\fasterxml\jackson\core\jackson-core\2.6.6\jackson-core-2.6.6.jar;C:\Users\Administrator\.m2\repository\org\springframework\boot\spring-boot-starter-actuator\1.3.5.RELEASE\spring-boot-starter-actuator-1.3.5.RELEASE.jar;C:\Users\Administrator\.m2\repository\org\springframework\boot\spring-boot-starter\1.3.5.RELEASE\spring-boot-s</w:t>
            </w:r>
            <w:r>
              <w:rPr>
                <w:rFonts w:hint="eastAsia"/>
                <w:vertAlign w:val="baseline"/>
                <w:lang w:val="en-US" w:eastAsia="zh-CN"/>
              </w:rPr>
              <w:t>tarter-1.3.5.RELEASE.jar;C:\Users\Administrator\.m2\repository\org\springframework\boot\spring-boot-starter-logging\1.3.5.RELEASE\spring-boot-starter-logging-1.3.5.RELEASE.jar;C:\Users\Administrator\.m2\repository\ch\qos\logback\logback-classic\1.1.7\logback-classic-1.1.7.jar;C:\Users\Administrator\.m2\repository\ch\qos\logback\logback-core\1.1.7\logback-core-1.1.7.jar;C:\Users\Administrator\.m2\repository\org\slf4j\slf4j-api\1.7.21\slf4j-api-1.7.21.jar;C:\Users\Administrator\.m2\repository\org\slf4j\jcl-over-slf4j\1.7.21\jcl-over-slf4j-1.7.21.jar;C:\Users\Administrator\.m2\repository\org\slf4j\jul-to-slf4j\1.7.21\jul-to-slf4j-1.7.21.jar;C:\Users\Administrator\.m2\repository\org\slf4j\log4j-over-slf4j\1.7.21\log4j-over-slf4j-1.7.21.jar;C:\Users\Administrator\.m2\repository\org\springframework\boot\spring-boot-actuator\1.3.5.RELEASE\spring-boot-actuator-1.3.5.RELEASE.jar;C:\Users\Administrator\.m2\repository\org\springframework\boot\spring-boot-starter-web\1.3.5.RELEASE\spring-boot-starter-web-1.3.5.RELEASE.jar;C:\Users\Administrator\.m2\repository\org\springframework\boot\spring-boot-starter-tomcat\1.3.5.RELEASE\spring-boot-starter-tomcat-1.3.5.RELEASE.jar;C:\Users\Administrator\.m2\repository\org\apache\tomcat\embed\tomcat-embed-core\8.0.33\tomcat-embed-core-8.0.33.jar;C:\Users\Administrator\.m2\repository\org\apache\tomcat\embed\tomcat-embed-el\8.0.33\tomcat-embed-el-8.0.33.jar;C:\Users\Administrator\.m2\repository\org\apache\tomcat\embed\tomcat-embed-logging-juli\8.0.33\tomcat-embed-logging-juli-8.0.33.jar;C:\Users\Administrator\.m2\repository\org\apache\tomcat\embed\tomcat-embed-websocket\8.0.33\tomcat-embed-websocket-8.0.33.jar;C:\Users\Administrator\.m2\repository\org\springframework\boot\spring-boot-starter-validation\1.3.5.RELEASE\spring-boot-starter-validation-1.3.5.RELEASE.jar;C:\Users\Administrator\.m2\repository\org\hibernate\hibernate-validator\5.2.4.Final\hibernate-validator-5.2.4.Final.jar;C:\Users\Administrator\.m2\repository\javax\validation\validation-api\1.1.0.Final\validation-api-1.1.0.Final.jar;C:\Users\Administrator\.m2\repository\org\jboss\logging\jboss-logging\3.3.0.Final\jboss-logging-3.3.0.Final.jar;C:\Users\Administrator\.m2\repository\com\fasterxml\classmate\1.1.0\classmate-1.1.0.jar;C:\Users\Administrator\.m2\repository\org\springframework\spring-webmvc\4.2.6.RELEASE\spring-webmvc-4.2.6.RELEASE.jar;C:\Users\Administrator\.m2\repository\org\springframework\spring-expression\4.2.6.RELEASE\spring-expression-4.2.6.RELEASE.jar;C:\Users\Administrator\.m2\repository\org\springframework\security\spring-security-crypto\4.0.4.RELEASE\spring-security-crypto-4.0.4.RELEASE.jar;C:\Users\Administrator\.m2\repository\org\springframework\security\spring-security-rsa\1.0.1.RELEASE\spring-security-rsa-1.0.1.RELEASE.jar;C:\Users\Administrator\.m2\repository\org\bouncycastle\bcpkix-jdk15on\1.47\bcpkix-jdk15on-1.47.jar;C:\Users\Administrator\.m2\repository\org\bouncycastle\bcprov-jdk15on\1.47\bcprov-jdk15on-1.47.jar;C:\Users\Administrator\.m2\repository\org\eclipse\jgit\org.eclipse.jgit\3.5.3.201412180710-r\org.eclipse.jgit-3.5.3.201412180710-r.jar;C:\Users\Administrator\.m2\repository\com\jcraft\jsch\0.1.50\jsch-0.1.50.jar;C:\Users\Administrator\.m2\repository\com\googlecode\javaewah\JavaEWAH\0.7.9\JavaEWAH-0.7.9.jar;C:\Users\Administrator\.m2\repository\org\apache\httpcomponents\httpclient\4.5.2\httpclient-4.5.2.jar;C:\Users\Administrator\.m2\repository\org\apache\httpcomponents\httpcore\4.4.4\httpcore-4.4.4.jar;C:\Users\Administrator\.m2\repository\commons-codec\commons-codec\1.9\commons-codec-1.9.jar;C:\Users\Administrator\.m2\repository\org\yaml\snakeyaml\1.16\snakeyaml-1.16.jar" com.example.configserver.ConfigServerApplication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22:21:10.237  INFO 7888 --- [           main] s.c.a.AnnotationConfigApplicationContext : Refreshing org.springframework.context.annotation.AnnotationConfigApplicationContext@647fd8ce: startup date [Tue May 29 22:21:10 CST 2018]; root of context hierarchy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22:21:10.473  INFO 7888 --- [           main] trationDelegate$BeanPostProcessorChecker : Bean 'configurationPropertiesRebinderAutoConfiguration' of type [class org.springframework.cloud.autoconfigure.ConfigurationPropertiesRebinderAutoConfiguration$$EnhancerBySpringCGLIB$$61be4359] is not eligible for getting processed by all BeanPostProcessors (for example: not eligible for auto-proxying)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   ____          _            __ _ _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/\\ / ___'_ __ _ _(_)_ __  __ _ \ \ \ \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 ( )\___ | '_ | '_| | '_ \/ _` | \ \ \ \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\\/  ___)| |_)| | | | | || (_| |  ) ) ) 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'  |____| .__|_| |_|_| |_\__, | / / / 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=========|_|==============|___/=/_/_/_/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:: Spring Boot ::        (v1.3.5.RELEASE)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22:21:11.070  INFO 7888 --- [           main] c.e.c.ConfigServerApplication            : No active profile set, falling back to default profiles: default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22:21:11.081  INFO 7888 --- [           main] ationConfigEmbeddedWebApplicationContext : Refreshing org.springframework.boot.context.embedded.AnnotationConfigEmbeddedWebApplicationContext@f14a7d4: startup date [Tue May 29 22:21:11 CST 2018]; parent: org.springframework.context.annotation.AnnotationConfigApplicationContext@647fd8ce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22:21:11.735  WARN 7888 ---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22:21:11.821  INFO 7888 --- [           main] o.s.cloud.context.scope.GenericScope     : BeanFactory id=0a8c2d83-592e-396a-a35c-c4f97674ab7e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22:21:11.843  INFO 7888 ---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org.springframework.cloud.autoconfigure.ConfigurationPropertiesRebinderAutoConfiguration$$EnhancerBySpringCGLIB$$61be4359] is not eligible for getting processed by all BeanPostProcessors (for example: not eligible for auto-proxying)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22:21:11.847  INFO 7888 --- [           main] trationDelegate$BeanPostProcessorChecker : Bean 'org.springframework.cloud.autoconfigure.RefreshEndpointAutoConfiguration' of type [class org.springframework.cloud.autoconfigure.RefreshEndpointAutoConfiguration$$EnhancerBySpringCGLIB$$b1d454f] is not eligible for getting processed by all BeanPostProcessors (for example: not eligible for auto-proxying)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22:21:12.050  INFO 7888 --- [           main] s.b.c.e.t.TomcatEmbeddedServletContainer : Tomcat initialized with port(s): 7001 (http)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22:21:12.058  INFO 7888 --- [           main] o.apache.catalina.core.StandardService   : Starting service Tomcat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22:21:12.059  INFO 7888 --- [           main] org.apache.catalina.core.StandardEngine  : Starting Servlet Engine: Apache Tomcat/8.0.33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22:21:12.193  INFO 7888 --- [ost-startStop-1] o.a.c.c.C.[Tomcat].[localhost].[/]       : Initializing Spring embedded WebApplicationContext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22:21:12.194  INFO 7888 --- [ost-startStop-1] o.s.web.context.ContextLoader            : Root WebApplicationContext: initialization completed in 1113 ms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22:21:12.492  INFO 7888 --- [ost-startStop-1] o.s.b.c.e.ServletRegistrationBean        : Mapping servlet: 'dispatcherServlet' to [/]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22:21:12.497  INFO 7888 --- [ost-startStop-1] o.s.b.c.embedded.FilterRegistrationBean  : Mapping filter: 'metricFilter'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22:21:12.497  INFO 7888 --- [ost-startStop-1] o.s.b.c.embedded.FilterRegistrationBean  : Mapping filter: 'characterEncodingFilter'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22:21:12.497  INFO 7888 --- [ost-startStop-1] o.s.b.c.embedded.FilterRegistrationBean  : Mapping filter: 'hiddenHttpMethodFilter'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22:21:12.497  INFO 7888 --- [ost-startStop-1] o.s.b.c.embedded.FilterRegistrationBean  : Mapping filter: 'httpPutFormContentFilter'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22:21:12.497  INFO 7888 --- [ost-startStop-1] o.s.b.c.embedded.FilterRegistrationBean  : Mapping filter: 'requestContextFilter'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22:21:12.498  INFO 7888 --- [ost-startStop-1] o.s.b.c.embedded.FilterRegistrationBean  : Mapping filter: 'webRequestLoggingFilter'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22:21:12.498  INFO 7888 --- [ost-startStop-1] o.s.b.c.embedded.FilterRegistrationBean  : Mapping filter: 'applicationContextIdFilter' to: [/*]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22:21:12.606  WARN 7888 --- [           main] ationConfigEmbeddedWebApplicationContext : Exception encountered during context initialization - cancelling refresh attempt: org.springframework.beans.factory.BeanCreationException: Error creating bean with name 'environmentRepository' defined in class org.springframework.cloud.config.server.config.EnvironmentRepositoryConfiguration$GitRepositoryConfiguration: Invocation of init method failed; nested exception is java.lang.IllegalStateException: You need to configure a uri for the git repository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22:21:12.608  INFO 7888 --- [           main] o.apache.catalina.core.StandardService   : Stopping service Tomcat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22:21:12.633 ERROR 7888 --- [           main] o.s.boot.SpringApplication               : Application startup failed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org.springframework.beans.factory.BeanCreationException: Error creating bean with name 'environmentRepository' defined in class org.springframework.cloud.config.server.config.EnvironmentRepositoryConfiguration$GitRepositoryConfiguration: Invocation of init method failed; nested exception is java.lang.IllegalStateException: You need to configure a uri for the git repository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org.springframework.beans.factory.support.AbstractAutowireCapableBeanFactory.initializeBean(AbstractAutowireCapableBeanFactory.java:1578)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org.springframework.beans.factory.support.AbstractAutowireCapableBeanFactory.doCreateBean(AbstractAutowireCapableBeanFactory.java:545)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org.springframework.beans.factory.support.AbstractAutowireCapableBeanFactory.createBean(AbstractAutowireCapableBeanFactory.java:482)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org.springframework.beans.factory.support.AbstractBeanFactory$1.getObject(AbstractBeanFactory.java:306)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org.springframework.beans.factory.support.DefaultSingletonBeanRegistry.getSingleton(DefaultSingletonBeanRegistry.java:230)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org.springframework.beans.factory.support.AbstractBeanFactory.doGetBean(AbstractBeanFactory.java:302)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org.springframework.beans.factory.support.AbstractBeanFactory.getBean(AbstractBeanFactory.java:197)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org.springframework.beans.factory.support.DefaultListableBeanFactory.preInstantiateSingletons(DefaultListableBeanFactory.java:772)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org.springframework.context.support.AbstractApplicationContext.finishBeanFactoryInitialization(AbstractApplicationContext.java:839) ~[spring-context-4.2.6.RELEASE.jar:4.2.6.RELEASE]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org.springframework.context.support.AbstractApplicationContext.refresh(AbstractApplicationContext.java:538) ~[spring-context-4.2.6.RELEASE.jar:4.2.6.RELEASE]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org.springframework.boot.context.embedded.EmbeddedWebApplicationContext.refresh(EmbeddedWebApplicationContext.java:118) ~[spring-boot-1.3.5.RELEASE.jar:1.3.5.RELEASE]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org.springframework.boot.SpringApplication.refresh(SpringApplication.java:766) [spring-boot-1.3.5.RELEASE.jar:1.3.5.RELEASE]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org.springframework.boot.SpringApplication.createAndRefreshContext(SpringApplication.java:361) [spring-boot-1.3.5.RELEASE.jar:1.3.5.RELEASE]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org.springframework.boot.SpringApplication.run(SpringApplication.java:307) [spring-boot-1.3.5.RELEASE.jar:1.3.5.RELEASE]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org.springframework.boot.SpringApplication.run(SpringApplication.java:1191) [spring-boot-1.3.5.RELEASE.jar:1.3.5.RELEASE]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org.springframework.boot.SpringApplication.run(SpringApplication.java:1180) [spring-boot-1.3.5.RELEASE.jar:1.3.5.RELEASE]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com.example.configserver.ConfigServerApplication.main(ConfigServerApplication.java:12) [classes/:na]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Caused by: java.lang.IllegalStateException: You need to configure a uri for the git repository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org.springframework.util.Assert.state(Assert.java:392) ~[spring-core-4.2.6.RELEASE.jar:4.2.6.RELEASE]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org.springframework.cloud.config.server.environment.JGitEnvironmentRepository.afterPropertiesSet(JGitEnvironmentRepository.java:132) ~[spring-cloud-config-server-1.1.0.RELEASE.jar:1.1.0.RELEASE]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org.springframework.cloud.config.server.environment.MultipleJGitEnvironmentRepository.afterPropertiesSet(MultipleJGitEnvironmentRepository.java:64) ~[spring-cloud-config-server-1.1.0.RELEASE.jar:1.1.0.RELEASE]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org.springframework.beans.factory.support.AbstractAutowireCapableBeanFactory.invokeInitMethods(AbstractAutowireCapableBeanFactory.java:1637)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org.springframework.beans.factory.support.AbstractAutowireCapableBeanFactory.initializeBean(AbstractAutowireCapableBeanFactory.java:1574) ~[spring-beans-4.2.6.RELEASE.jar:4.2.6.RELEASE]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... 16 common frames omitted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2018-05-29 22:21:12.637  INFO 7888 --- [           main] .b.l.ClasspathLoggingApplicationListener : Application failed to start with classpath: [file:/C:/Program%20Files/Java/jdk1.8.0_171/jre/lib/charsets.jar, file:/C:/Program%20Files/Java/jdk1.8.0_171/jre/lib/deploy.jar, file:/C:/Program%20Files/Java/jdk1.8.0_171/jre/lib/ext/access-bridge-64.jar, file:/C:/Program%20Files/Java/jdk1.8.0_171/jre/lib/ext/cldrdata.jar, file:/C:/Program%20Files/Java/jdk1.8.0_171/jre/lib/ext/dnsns.jar, file:/C:/Program%20Files/Java/jdk1.8.0_171/jre/lib/ext/jaccess.jar, file:/C:/Program%20Files/Java/jdk1.8.0_171/jre/lib/ext/jfxrt.jar, file:/C:/Program%20Files/Java/jdk1.8.0_171/jre/lib/ext/localedata.jar, file:/C:/Program%20Files/Java/jdk1.8.0_171/jre/lib/ext/nashorn.jar, file:/C:/Program%20Files/Java/jdk1.8.0_171/jre/lib/ext/sunec.jar, file:/C:/Program%20Files/Java/jdk1.8.0_171/jre/lib/ext/sunjce_provider.jar, file:/C:/Program%20Files/Java/jdk1.8.0_171/jre/lib/ext/sunmscapi.jar, file:/C:/Program%20Files/Java/jdk1.8.0_171/jre/lib/ext/sunpkcs11.jar, file:/C:/Program%20Files/Java/jdk1.8.0_171/jre/lib/ext/zipfs.jar, file:/C:/Program%20Files/Java/jdk1.8.0_171/jre/lib/javaws.jar, file:/C:/Program%20Files/Java/jdk1.8.0_171/jre/lib/jce.jar, file:/C:/Program%20Files/Java/jdk1.8.0_171/jre/lib/jfr.jar, file:/C:/Program%20Files/Java/jdk1.8.0_171/jre/lib/jfxswt.jar, file:/C:/Program%20Files/Java/jdk1.8.0_171/jre/lib/jsse.jar, file:/C:/Program%20Files/Java/jdk1.8.0_171/jre/lib/management-agent.jar, file:/C:/Program%20Files/Java/jdk1.8.0_171/jre/lib/plugin.jar, file:/C:/Program%20Files/Java/jdk1.8.0_171/jre/lib/resources.jar, file:/C:/Program%20Files/Java/jdk1.8.0_171/jre/lib/rt.jar, file:/F:/springcloud-demo/config-server/target/classes/, file:/C:/Users/Administrator/.m2/repository/org/springframework/spring-core/4.2.6.RELEASE/spring-core-4.2.6.RELEASE.jar, file:/C:/Users/Administrator/.m2/repository/org/springframework/cloud/spring-cloud-config-server/1.1.0.RELEASE/spring-cloud-config-server-1.1.0.RELEASE.jar, file:/C:/Users/Administrator/.m2/repository/org/springframework/cloud/spring-cloud-config-client/1.1.0.RELEASE/spring-cloud-config-client-1.1.0.RELEASE.jar, file:/C:/Users/Administrator/.m2/repository/org/springframework/boot/spring-boot-autoconfigure/1.3.5.RELEASE/spring-boot-autoconfigure-1.3.5.RELEASE.jar, file:/C:/Users/Administrator/.m2/repository/org/springframework/boot/spring-boot/1.3.5.RELEASE/spring-boot-1.3.5.RELEASE.jar, file:/C:/Users/Administrator/.m2/repository/org/springframework/cloud/spring-cloud-commons/1.1.0.RELEASE/spring-cloud-commons-1.1.0.RELEASE.jar, file:/C:/Users/Administrator/.m2/repository/org/springframework/cloud/spring-cloud-context/1.1.0.RELEASE/spring-cloud-context-1.1.0.RELEASE.jar, file:/C:/Users/Administrator/.m2/repository/org/springframework/spring-web/4.2.6.RELEASE/spring-web-4.2.6.RELEASE.jar, file:/C:/Users/Administrator/.m2/repository/org/springframework/spring-aop/4.2.6.RELEASE/spring-aop-4.2.6.RELEASE.jar, file:/C:/Users/Administrator/.m2/repository/aopalliance/aopalliance/1.0/aopalliance-1.0.jar, file:/C:/Users/Administrator/.m2/repository/org/springframework/spring-beans/4.2.6.RELEASE/spring-beans-4.2.6.RELEASE.jar, file:/C:/Users/Administrator/.m2/repository/org/springframework/spring-context/4.2.6.RELEASE/spring-context-4.2.6.RELEASE.jar, file:/C:/Users/Administrator/.m2/repository/com/fasterxml/jackson/core/jackson-annotations/2.6.6/jackson-annotations-2.6.6.jar, file:/C:/Users/Administrator/.m2/repository/com/fasterxml/jackson/core/jackson-databind/2.6.6/jackson-databind-2.6.6.jar, file:/C:/Users/Administrator/.m2/repository/com/fasterxml/jackson/core/jackson-core/2.6.6/jackson-core-2.6.6.jar, file:/C:/Users/Administrator/.m2/repository/org/springframework/boot/spring-boot-starter-actuator/1.3.5.RELEASE/spring-boot-starter-actuator-1.3.5.RELEASE.jar, file:/C:/Users/Administrator/.m2/repository/org/springframework/boot/spring-boot-starter/1.3.5.RELEASE/spring-boot-starter-1.3.5.RELEASE.jar, file:/C:/Users/Administrator/.m2/repository/org/springframework/b</w:t>
            </w:r>
            <w:r>
              <w:rPr>
                <w:rFonts w:hint="eastAsia"/>
                <w:vertAlign w:val="baseline"/>
                <w:lang w:val="en-US" w:eastAsia="zh-CN"/>
              </w:rPr>
              <w:t>oot/spring-boot-starter-logging/1.3.5.RELEASE/spring-boot-starter-logging-1.3.5.RELEASE.jar, file:/C:/Users/Administrator/.m2/repository/ch/qos/logback/logback-classic/1.1.7/logback-classic-1.1.7.jar, file:/C:/Users/Administrator/.m2/repository/ch/qos/logback/logback-core/1.1.7/logback-core-1.1.7.jar, file:/C:/Users/Administrator/.m2/repository/org/slf4j/slf4j-api/1.7.21/slf4j-api-1.7.21.jar, file:/C:/Users/Administrator/.m2/repository/org/slf4j/jcl-over-slf4j/1.7.21/jcl-over-slf4j-1.7.21.jar, file:/C:/Users/Administrator/.m2/repository/org/slf4j/jul-to-slf4j/1.7.21/jul-to-slf4j-1.7.21.jar, file:/C:/Users/Administrator/.m2/repository/org/slf4j/log4j-over-slf4j/1.7.21/log4j-over-slf4j-1.7.21.jar, file:/C:/Users/Administrator/.m2/repository/org/springframework/boot/spring-boot-actuator/1.3.5.RELEASE/spring-boot-actuator-1.3.5.RELEASE.jar, file:/C:/Users/Administrator/.m2/repository/org/springframework/boot/spring-boot-starter-web/1.3.5.RELEASE/spring-boot-starter-web-1.3.5.RELEASE.jar, file:/C:/Users/Administrator/.m2/repository/org/springframework/boot/spring-boot-starter-tomcat/1.3.5.RELEASE/spring-boot-starter-tomcat-1.3.5.RELEASE.jar, file:/C:/Users/Administrator/.m2/repository/org/apache/tomcat/embed/tomcat-embed-core/8.0.33/tomcat-embed-core-8.0.33.jar, file:/C:/Users/Administrator/.m2/repository/org/apache/tomcat/embed/tomcat-embed-el/8.0.33/tomcat-embed-el-8.0.33.jar, file:/C:/Users/Administrator/.m2/repository/org/apache/tomcat/embed/tomcat-embed-logging-juli/8.0.33/tomcat-embed-logging-juli-8.0.33.jar, file:/C:/Users/Administrator/.m2/repository/org/apache/tomcat/embed/tomcat-embed-websocket/8.0.33/tomcat-embed-websocket-8.0.33.jar, file:/C:/Users/Administrator/.m2/repository/org/springframework/boot/spring-boot-starter-validation/1.3.5.RELEASE/spring-boot-starter-validation-1.3.5.RELEASE.jar, file:/C:/Users/Administrator/.m2/repository/org/hibernate/hibernate-validator/5.2.4.Final/hibernate-validator-5.2.4.Final.jar, file:/C:/Users/Administrator/.m2/repository/javax/validation/validation-api/1.1.0.Final/validation-api-1.1.0.Final.jar, file:/C:/Users/Administrator/.m2/repository/org/jboss/logging/jboss-logging/3.3.0.Final/jboss-logging-3.3.0.Final.jar, file:/C:/Users/Administrator/.m2/repository/com/fasterxml/classmate/1.1.0/classmate-1.1.0.jar, file:/C:/Users/Administrator/.m2/repository/org/springframework/spring-webmvc/4.2.6.RELEASE/spring-webmvc-4.2.6.RELEASE.jar, file:/C:/Users/Administrator/.m2/repository/org/springframework/spring-expression/4.2.6.RELEASE/spring-expression-4.2.6.RELEASE.jar, file:/C:/Users/Administrator/.m2/repository/org/springframework/security/spring-security-crypto/4.0.4.RELEASE/spring-security-crypto-4.0.4.RELEASE.jar, file:/C:/Users/Administrator/.m2/repository/org/springframework/security/spring-security-rsa/1.0.1.RELEASE/spring-security-rsa-1.0.1.RELEASE.jar, file:/C:/Users/Administrator/.m2/repository/org/bouncycastle/bcpkix-jdk15on/1.47/bcpkix-jdk15on-1.47.jar, file:/C:/Users/Administrator/.m2/repository/org/bouncycastle/bcprov-jdk15on/1.47/bcprov-jdk15on-1.47.jar, file:/C:/Users/Administrator/.m2/repository/org/eclipse/jgit/org.eclipse.jgit/3.5.3.201412180710-r/org.eclipse.jgit-3.5.3.201412180710-r.jar, file:/C:/Users/Administrator/.m2/repository/com/jcraft/jsch/0.1.50/jsch-0.1.50.jar, file:/C:/Users/Administrator/.m2/repository/com/googlecode/javaewah/JavaEWAH/0.7.9/JavaEWAH-0.7.9.jar, file:/C:/Users/Administrator/.m2/repository/org/apache/httpcomponents/httpclient/4.5.2/httpclient-4.5.2.jar, file:/C:/Users/Administrator/.m2/repository/org/apache/httpcomponents/httpcore/4.4.4/httpcore-4.4.4.jar, file:/C:/Users/Administrator/.m2/repository/commons-codec/commons-codec/1.9/commons-codec-1.9.jar, file:/C:/Users/Administrator/.m2/repository/org/yaml/snakeyaml/1.16/snakeyaml-1.16.jar, file:/D:/Program%20Files/JetBrains/IntelliJ%20IDEA%202018.1.1/lib/idea_rt.jar]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 finished with exit code 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问题待解决。。。。。应该先创建git的config文件。。。。。。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87852"/>
    <w:multiLevelType w:val="singleLevel"/>
    <w:tmpl w:val="87E878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EB"/>
    <w:rsid w:val="00D347EB"/>
    <w:rsid w:val="0C810D94"/>
    <w:rsid w:val="6D535020"/>
    <w:rsid w:val="759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2018-05-27T09:38:00Z</dcterms:created>
  <dc:creator>Administrator</dc:creator>
  <cp:lastModifiedBy>Administrator</cp:lastModifiedBy>
  <dcterms:modified xsi:type="dcterms:W3CDTF">2018-05-29T14:25:28Z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